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ayoutTable"/>
        <w:tblW w:w="3404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4902"/>
        <w:gridCol w:w="1225"/>
      </w:tblGrid>
      <w:tr w:rsidR="005B3BBD" w14:paraId="64C03FC1" w14:textId="77777777" w:rsidTr="009909DF">
        <w:trPr>
          <w:trHeight w:val="802"/>
        </w:trPr>
        <w:tc>
          <w:tcPr>
            <w:tcW w:w="4000" w:type="pct"/>
            <w:vAlign w:val="bottom"/>
          </w:tcPr>
          <w:p w14:paraId="72F801EB" w14:textId="2DF0BD1A" w:rsidR="005B3BBD" w:rsidRPr="009909DF" w:rsidRDefault="009909DF">
            <w:pPr>
              <w:pStyle w:val="Name"/>
              <w:spacing w:after="60"/>
              <w:rPr>
                <w:color w:val="002060"/>
                <w:sz w:val="40"/>
                <w:szCs w:val="40"/>
              </w:rPr>
            </w:pPr>
            <w:r w:rsidRPr="009909DF">
              <w:rPr>
                <w:color w:val="002060"/>
                <w:sz w:val="40"/>
                <w:szCs w:val="40"/>
              </w:rPr>
              <w:t>Saxon Performance Automotive</w:t>
            </w:r>
          </w:p>
          <w:p w14:paraId="33C2CFEC" w14:textId="54BD6230" w:rsidR="009909DF" w:rsidRPr="009909DF" w:rsidRDefault="009909DF">
            <w:pPr>
              <w:pStyle w:val="Name"/>
              <w:spacing w:after="60"/>
              <w:rPr>
                <w:b/>
                <w:bCs/>
                <w:color w:val="002060"/>
                <w:sz w:val="22"/>
                <w:szCs w:val="22"/>
              </w:rPr>
            </w:pPr>
            <w:r w:rsidRPr="009909DF">
              <w:rPr>
                <w:b/>
                <w:bCs/>
                <w:color w:val="002060"/>
                <w:sz w:val="22"/>
                <w:szCs w:val="22"/>
              </w:rPr>
              <w:t>Mobile Mechanic and Service Pro</w:t>
            </w:r>
          </w:p>
          <w:p w14:paraId="2F6E7F85" w14:textId="113908D5" w:rsidR="005B3BBD" w:rsidRPr="009909DF" w:rsidRDefault="009909DF">
            <w:pPr>
              <w:pStyle w:val="NoSpacing"/>
              <w:rPr>
                <w:rFonts w:ascii="Biome" w:hAnsi="Biome" w:cs="Biome"/>
              </w:rPr>
            </w:pPr>
            <w:r w:rsidRPr="009909DF">
              <w:rPr>
                <w:rFonts w:ascii="Biome" w:hAnsi="Biome" w:cs="Biome"/>
                <w:sz w:val="22"/>
                <w:szCs w:val="22"/>
              </w:rPr>
              <w:t>Birmingham, AL. 35215</w:t>
            </w:r>
          </w:p>
        </w:tc>
        <w:tc>
          <w:tcPr>
            <w:tcW w:w="1000" w:type="pct"/>
            <w:vAlign w:val="bottom"/>
          </w:tcPr>
          <w:p w14:paraId="3D1EE191" w14:textId="06E2A53B" w:rsidR="005B3BBD" w:rsidRDefault="005B3BBD">
            <w:pPr>
              <w:pStyle w:val="NoSpacing"/>
            </w:pPr>
          </w:p>
        </w:tc>
      </w:tr>
    </w:tbl>
    <w:p w14:paraId="3E5AC547" w14:textId="0793552E" w:rsidR="005B3BBD" w:rsidRDefault="009909DF">
      <w:pPr>
        <w:pStyle w:val="TableSpace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CC48FF" wp14:editId="47C1642C">
                <wp:simplePos x="0" y="0"/>
                <wp:positionH relativeFrom="column">
                  <wp:posOffset>3977640</wp:posOffset>
                </wp:positionH>
                <wp:positionV relativeFrom="paragraph">
                  <wp:posOffset>-1243965</wp:posOffset>
                </wp:positionV>
                <wp:extent cx="2085975" cy="14859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BACD1FF" w14:textId="27849640" w:rsidR="009909DF" w:rsidRDefault="009909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B8EDA9" wp14:editId="1963735B">
                                  <wp:extent cx="1510549" cy="1181100"/>
                                  <wp:effectExtent l="95250" t="95250" r="33020" b="38100"/>
                                  <wp:docPr id="2036024683" name="Picture 1" descr="A logo of a car eng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6024683" name="Picture 1" descr="A logo of a car engine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harpenSoften amount="8000"/>
                                                    </a14:imgEffect>
                                                    <a14:imgEffect>
                                                      <a14:saturation sat="200000"/>
                                                    </a14:imgEffect>
                                                    <a14:imgEffect>
                                                      <a14:brightnessContrast bright="12000" contrast="8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 t="16676" b="237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5508" cy="1184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50800" dist="38100" dir="13500000" algn="br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C48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2pt;margin-top:-97.95pt;width:164.25pt;height:11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" stroked="f">
                <v:textbox>
                  <w:txbxContent>
                    <w:p w14:paraId="1BACD1FF" w14:textId="27849640" w:rsidR="009909DF" w:rsidRDefault="009909DF">
                      <w:r>
                        <w:rPr>
                          <w:noProof/>
                        </w:rPr>
                        <w:drawing>
                          <wp:inline distT="0" distB="0" distL="0" distR="0" wp14:anchorId="66B8EDA9" wp14:editId="1963735B">
                            <wp:extent cx="1510549" cy="1181100"/>
                            <wp:effectExtent l="95250" t="95250" r="33020" b="38100"/>
                            <wp:docPr id="2036024683" name="Picture 1" descr="A logo of a car eng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6024683" name="Picture 1" descr="A logo of a car engine&#10;&#10;Description automatically generated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harpenSoften amount="8000"/>
                                              </a14:imgEffect>
                                              <a14:imgEffect>
                                                <a14:saturation sat="200000"/>
                                              </a14:imgEffect>
                                              <a14:imgEffect>
                                                <a14:brightnessContrast bright="12000" contrast="8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 t="16676" b="237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15508" cy="1184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50800" dist="38100" dir="13500000" algn="br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209927" wp14:editId="36A01CAC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1031A" w14:textId="40C73FF9" w:rsidR="005B3BBD" w:rsidRPr="009909DF" w:rsidRDefault="00000000">
                            <w:pPr>
                              <w:pStyle w:val="Title"/>
                              <w:rPr>
                                <w:sz w:val="52"/>
                                <w:szCs w:val="52"/>
                              </w:rPr>
                            </w:pPr>
                            <w:r w:rsidRPr="009909DF">
                              <w:rPr>
                                <w:sz w:val="52"/>
                                <w:szCs w:val="52"/>
                              </w:rPr>
                              <w:t xml:space="preserve">Invoice </w:t>
                            </w:r>
                            <w:r w:rsidR="009909DF" w:rsidRPr="009909DF">
                              <w:rPr>
                                <w:rStyle w:val="Strong"/>
                                <w:color w:val="002060"/>
                                <w:sz w:val="52"/>
                                <w:szCs w:val="52"/>
                              </w:rPr>
                              <w:t>0069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 w14:anchorId="0D209927" id="_x0000_s1027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" filled="f" stroked="f" strokeweight=".5pt">
                <v:textbox style="layout-flow:vertical;mso-layout-flow-alt:bottom-to-top;mso-fit-shape-to-text:t" inset="0,14.4pt,18pt">
                  <w:txbxContent>
                    <w:p w14:paraId="2D31031A" w14:textId="40C73FF9" w:rsidR="005B3BBD" w:rsidRPr="009909DF" w:rsidRDefault="00000000">
                      <w:pPr>
                        <w:pStyle w:val="Title"/>
                        <w:rPr>
                          <w:sz w:val="52"/>
                          <w:szCs w:val="52"/>
                        </w:rPr>
                      </w:pPr>
                      <w:r w:rsidRPr="009909DF">
                        <w:rPr>
                          <w:sz w:val="52"/>
                          <w:szCs w:val="52"/>
                        </w:rPr>
                        <w:t xml:space="preserve">Invoice </w:t>
                      </w:r>
                      <w:r w:rsidR="009909DF" w:rsidRPr="009909DF">
                        <w:rPr>
                          <w:rStyle w:val="Strong"/>
                          <w:color w:val="002060"/>
                          <w:sz w:val="52"/>
                          <w:szCs w:val="52"/>
                        </w:rPr>
                        <w:t>0069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3363" w:type="pct"/>
        <w:tblBorders>
          <w:top w:val="single" w:sz="4" w:space="0" w:color="002060"/>
          <w:bottom w:val="single" w:sz="4" w:space="0" w:color="002060"/>
        </w:tblBorders>
        <w:tblLook w:val="04A0" w:firstRow="1" w:lastRow="0" w:firstColumn="1" w:lastColumn="0" w:noHBand="0" w:noVBand="1"/>
        <w:tblDescription w:val="Invoice date and recipient"/>
      </w:tblPr>
      <w:tblGrid>
        <w:gridCol w:w="1581"/>
        <w:gridCol w:w="1634"/>
        <w:gridCol w:w="1419"/>
        <w:gridCol w:w="1419"/>
      </w:tblGrid>
      <w:tr w:rsidR="009909DF" w14:paraId="44506B62" w14:textId="26A8B5B2" w:rsidTr="009909DF">
        <w:trPr>
          <w:trHeight w:val="410"/>
        </w:trPr>
        <w:tc>
          <w:tcPr>
            <w:tcW w:w="1581" w:type="dxa"/>
            <w:vAlign w:val="bottom"/>
          </w:tcPr>
          <w:p w14:paraId="3B4EF96E" w14:textId="77777777" w:rsidR="009909DF" w:rsidRPr="009909DF" w:rsidRDefault="009909DF">
            <w:pPr>
              <w:pStyle w:val="InvoiceHeading"/>
              <w:spacing w:after="60"/>
              <w:rPr>
                <w:rFonts w:ascii="Biome" w:hAnsi="Biome" w:cs="Biome"/>
                <w:b/>
                <w:bCs/>
                <w:color w:val="002060"/>
              </w:rPr>
            </w:pPr>
            <w:r w:rsidRPr="009909DF">
              <w:rPr>
                <w:rFonts w:ascii="Biome" w:hAnsi="Biome" w:cs="Biome"/>
                <w:b/>
                <w:bCs/>
                <w:color w:val="002060"/>
              </w:rPr>
              <w:t>Date</w:t>
            </w:r>
          </w:p>
        </w:tc>
        <w:tc>
          <w:tcPr>
            <w:tcW w:w="1634" w:type="dxa"/>
            <w:vAlign w:val="bottom"/>
          </w:tcPr>
          <w:p w14:paraId="5FC3B31F" w14:textId="77777777" w:rsidR="009909DF" w:rsidRPr="009909DF" w:rsidRDefault="009909DF">
            <w:pPr>
              <w:pStyle w:val="InvoiceHeading"/>
              <w:spacing w:after="60"/>
              <w:rPr>
                <w:rFonts w:ascii="Biome" w:hAnsi="Biome" w:cs="Biome"/>
                <w:b/>
                <w:bCs/>
                <w:color w:val="002060"/>
              </w:rPr>
            </w:pPr>
            <w:r w:rsidRPr="009909DF">
              <w:rPr>
                <w:rFonts w:ascii="Biome" w:hAnsi="Biome" w:cs="Biome"/>
                <w:b/>
                <w:bCs/>
                <w:color w:val="002060"/>
              </w:rPr>
              <w:t>To</w:t>
            </w:r>
          </w:p>
        </w:tc>
        <w:tc>
          <w:tcPr>
            <w:tcW w:w="1419" w:type="dxa"/>
            <w:vAlign w:val="bottom"/>
          </w:tcPr>
          <w:p w14:paraId="71BB9502" w14:textId="2A7DF315" w:rsidR="009909DF" w:rsidRDefault="009909DF">
            <w:pPr>
              <w:pStyle w:val="InvoiceHeading"/>
              <w:spacing w:after="60"/>
            </w:pPr>
          </w:p>
        </w:tc>
        <w:tc>
          <w:tcPr>
            <w:tcW w:w="1419" w:type="dxa"/>
          </w:tcPr>
          <w:p w14:paraId="314F30F3" w14:textId="77777777" w:rsidR="009909DF" w:rsidRDefault="009909DF">
            <w:pPr>
              <w:pStyle w:val="InvoiceHeading"/>
            </w:pPr>
          </w:p>
        </w:tc>
      </w:tr>
      <w:tr w:rsidR="009909DF" w14:paraId="68E885A8" w14:textId="4615B876" w:rsidTr="009909DF">
        <w:trPr>
          <w:trHeight w:val="695"/>
        </w:trPr>
        <w:sdt>
          <w:sdtPr>
            <w:rPr>
              <w:rFonts w:ascii="Biome" w:hAnsi="Biome" w:cs="Biome"/>
            </w:rPr>
            <w:id w:val="-1843920489"/>
            <w:placeholder>
              <w:docPart w:val="D59768DC83D54D09A8FCCBC43089912E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81" w:type="dxa"/>
                <w:tcMar>
                  <w:bottom w:w="360" w:type="dxa"/>
                </w:tcMar>
              </w:tcPr>
              <w:p w14:paraId="5C34599A" w14:textId="77777777" w:rsidR="009909DF" w:rsidRPr="009909DF" w:rsidRDefault="009909DF">
                <w:pPr>
                  <w:pStyle w:val="NoSpacing"/>
                  <w:rPr>
                    <w:rFonts w:ascii="Biome" w:hAnsi="Biome" w:cs="Biome"/>
                  </w:rPr>
                </w:pPr>
                <w:r w:rsidRPr="009909DF">
                  <w:rPr>
                    <w:rFonts w:ascii="Biome" w:hAnsi="Biome" w:cs="Biome"/>
                  </w:rPr>
                  <w:t>[Click to select date]</w:t>
                </w:r>
              </w:p>
            </w:tc>
          </w:sdtContent>
        </w:sdt>
        <w:tc>
          <w:tcPr>
            <w:tcW w:w="1634" w:type="dxa"/>
            <w:tcMar>
              <w:bottom w:w="360" w:type="dxa"/>
            </w:tcMar>
          </w:tcPr>
          <w:p w14:paraId="5F5E6254" w14:textId="77777777" w:rsidR="009909DF" w:rsidRPr="009909DF" w:rsidRDefault="00000000">
            <w:pPr>
              <w:pStyle w:val="NoSpacing"/>
              <w:rPr>
                <w:rFonts w:ascii="Biome" w:hAnsi="Biome" w:cs="Biome"/>
              </w:rPr>
            </w:pPr>
            <w:sdt>
              <w:sdtPr>
                <w:rPr>
                  <w:rFonts w:ascii="Biome" w:hAnsi="Biome" w:cs="Biome"/>
                </w:rPr>
                <w:id w:val="-190845037"/>
                <w:placeholder>
                  <w:docPart w:val="A00AF83130C542A780123CC58AC40334"/>
                </w:placeholder>
                <w:temporary/>
                <w:showingPlcHdr/>
                <w15:appearance w15:val="hidden"/>
                <w:text w:multiLine="1"/>
              </w:sdtPr>
              <w:sdtContent>
                <w:r w:rsidR="009909DF" w:rsidRPr="009909DF">
                  <w:rPr>
                    <w:rFonts w:ascii="Biome" w:hAnsi="Biome" w:cs="Biome"/>
                  </w:rPr>
                  <w:t>[Name]</w:t>
                </w:r>
                <w:r w:rsidR="009909DF" w:rsidRPr="009909DF">
                  <w:rPr>
                    <w:rFonts w:ascii="Biome" w:hAnsi="Biome" w:cs="Biome"/>
                  </w:rPr>
                  <w:br/>
                  <w:t>[Address]</w:t>
                </w:r>
                <w:r w:rsidR="009909DF" w:rsidRPr="009909DF">
                  <w:rPr>
                    <w:rFonts w:ascii="Biome" w:hAnsi="Biome" w:cs="Biome"/>
                  </w:rPr>
                  <w:br/>
                  <w:t>[City, ST  ZIP Code]</w:t>
                </w:r>
              </w:sdtContent>
            </w:sdt>
          </w:p>
        </w:tc>
        <w:tc>
          <w:tcPr>
            <w:tcW w:w="1419" w:type="dxa"/>
            <w:tcMar>
              <w:bottom w:w="360" w:type="dxa"/>
            </w:tcMar>
          </w:tcPr>
          <w:p w14:paraId="42EF143F" w14:textId="3CE325BA" w:rsidR="009909DF" w:rsidRDefault="009909DF">
            <w:pPr>
              <w:pStyle w:val="NoSpacing"/>
            </w:pPr>
          </w:p>
        </w:tc>
        <w:tc>
          <w:tcPr>
            <w:tcW w:w="1419" w:type="dxa"/>
          </w:tcPr>
          <w:p w14:paraId="4A526D12" w14:textId="77777777" w:rsidR="009909DF" w:rsidRDefault="009909DF">
            <w:pPr>
              <w:pStyle w:val="NoSpacing"/>
            </w:pPr>
          </w:p>
        </w:tc>
      </w:tr>
    </w:tbl>
    <w:p w14:paraId="3B5C76E4" w14:textId="77777777" w:rsidR="005B3BBD" w:rsidRPr="009909DF" w:rsidRDefault="00000000">
      <w:pPr>
        <w:pStyle w:val="InvoiceHeading"/>
        <w:rPr>
          <w:rFonts w:ascii="Biome" w:hAnsi="Biome" w:cs="Biome"/>
          <w:b/>
          <w:bCs/>
          <w:color w:val="002060"/>
        </w:rPr>
      </w:pPr>
      <w:r w:rsidRPr="009909DF">
        <w:rPr>
          <w:rFonts w:ascii="Biome" w:hAnsi="Biome" w:cs="Biome"/>
          <w:b/>
          <w:bCs/>
          <w:color w:val="002060"/>
        </w:rPr>
        <w:t>Instructions</w:t>
      </w:r>
    </w:p>
    <w:sdt>
      <w:sdtPr>
        <w:rPr>
          <w:rFonts w:ascii="Biome" w:hAnsi="Biome" w:cs="Biome"/>
        </w:rPr>
        <w:id w:val="1664363053"/>
        <w:placeholder>
          <w:docPart w:val="33308ADF1229448D9D1722AD5D01FFC3"/>
        </w:placeholder>
        <w:temporary/>
        <w:showingPlcHdr/>
        <w15:appearance w15:val="hidden"/>
        <w:text/>
      </w:sdtPr>
      <w:sdtContent>
        <w:p w14:paraId="6549E224" w14:textId="77777777" w:rsidR="005B3BBD" w:rsidRPr="009909DF" w:rsidRDefault="00000000">
          <w:pPr>
            <w:pStyle w:val="InvoiceText"/>
            <w:rPr>
              <w:rFonts w:ascii="Biome" w:hAnsi="Biome" w:cs="Biome"/>
            </w:rPr>
          </w:pPr>
          <w:r w:rsidRPr="009909DF">
            <w:rPr>
              <w:rFonts w:ascii="Biome" w:hAnsi="Biome" w:cs="Biome"/>
            </w:rPr>
            <w:t>[Add additional instructions]</w:t>
          </w:r>
        </w:p>
      </w:sdtContent>
    </w:sdt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5B3BBD" w14:paraId="65A68CF7" w14:textId="77777777" w:rsidTr="00990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  <w:tcBorders>
              <w:bottom w:val="single" w:sz="4" w:space="0" w:color="auto"/>
            </w:tcBorders>
            <w:shd w:val="clear" w:color="auto" w:fill="auto"/>
          </w:tcPr>
          <w:p w14:paraId="5E756CB2" w14:textId="77777777" w:rsidR="005B3BBD" w:rsidRPr="009909DF" w:rsidRDefault="00000000">
            <w:pPr>
              <w:rPr>
                <w:color w:val="002060"/>
              </w:rPr>
            </w:pPr>
            <w:r w:rsidRPr="009909DF">
              <w:rPr>
                <w:color w:val="002060"/>
              </w:rPr>
              <w:t>Quantity</w:t>
            </w:r>
          </w:p>
        </w:tc>
        <w:tc>
          <w:tcPr>
            <w:tcW w:w="1764" w:type="pct"/>
            <w:tcBorders>
              <w:bottom w:val="single" w:sz="4" w:space="0" w:color="auto"/>
            </w:tcBorders>
            <w:shd w:val="clear" w:color="auto" w:fill="auto"/>
          </w:tcPr>
          <w:p w14:paraId="59D7DEE6" w14:textId="77777777" w:rsidR="005B3BBD" w:rsidRPr="009909DF" w:rsidRDefault="00000000">
            <w:pPr>
              <w:rPr>
                <w:color w:val="002060"/>
              </w:rPr>
            </w:pPr>
            <w:r w:rsidRPr="009909DF">
              <w:rPr>
                <w:color w:val="002060"/>
              </w:rPr>
              <w:t>Description</w:t>
            </w:r>
          </w:p>
        </w:tc>
        <w:tc>
          <w:tcPr>
            <w:tcW w:w="1298" w:type="pct"/>
            <w:tcBorders>
              <w:bottom w:val="single" w:sz="4" w:space="0" w:color="auto"/>
            </w:tcBorders>
            <w:shd w:val="clear" w:color="auto" w:fill="auto"/>
          </w:tcPr>
          <w:p w14:paraId="498F0F85" w14:textId="77777777" w:rsidR="005B3BBD" w:rsidRPr="009909DF" w:rsidRDefault="00000000">
            <w:pPr>
              <w:jc w:val="right"/>
              <w:rPr>
                <w:color w:val="002060"/>
              </w:rPr>
            </w:pPr>
            <w:r w:rsidRPr="009909DF">
              <w:rPr>
                <w:color w:val="002060"/>
              </w:rPr>
              <w:t>Unit Price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shd w:val="clear" w:color="auto" w:fill="auto"/>
          </w:tcPr>
          <w:p w14:paraId="105345B9" w14:textId="77777777" w:rsidR="005B3BBD" w:rsidRPr="009909DF" w:rsidRDefault="00000000">
            <w:pPr>
              <w:jc w:val="right"/>
              <w:rPr>
                <w:color w:val="002060"/>
              </w:rPr>
            </w:pPr>
            <w:r w:rsidRPr="009909DF">
              <w:rPr>
                <w:color w:val="002060"/>
              </w:rPr>
              <w:t>Total</w:t>
            </w:r>
          </w:p>
        </w:tc>
      </w:tr>
      <w:tr w:rsidR="005B3BBD" w14:paraId="4A3A24EE" w14:textId="77777777" w:rsidTr="005B3BBD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14:paraId="417AD9DD" w14:textId="77777777" w:rsidR="005B3BBD" w:rsidRDefault="005B3BBD"/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14:paraId="2104CFF9" w14:textId="77777777" w:rsidR="005B3BBD" w:rsidRDefault="005B3BBD"/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14:paraId="50AB5162" w14:textId="77777777" w:rsidR="005B3BBD" w:rsidRDefault="005B3BBD">
            <w:pPr>
              <w:jc w:val="right"/>
            </w:pP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14:paraId="575DF2D8" w14:textId="77777777" w:rsidR="005B3BBD" w:rsidRDefault="005B3BBD">
            <w:pPr>
              <w:jc w:val="right"/>
            </w:pPr>
          </w:p>
        </w:tc>
      </w:tr>
      <w:tr w:rsidR="005B3BBD" w14:paraId="0D0CE1DF" w14:textId="77777777" w:rsidTr="005B3BBD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14:paraId="33A79DD9" w14:textId="77777777" w:rsidR="005B3BBD" w:rsidRDefault="005B3BBD"/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14:paraId="405F4A13" w14:textId="77777777" w:rsidR="005B3BBD" w:rsidRDefault="005B3BBD"/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14:paraId="22A9963E" w14:textId="77777777" w:rsidR="005B3BBD" w:rsidRDefault="005B3BBD">
            <w:pPr>
              <w:jc w:val="right"/>
            </w:pP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14:paraId="5EF58C1B" w14:textId="77777777" w:rsidR="005B3BBD" w:rsidRDefault="005B3BBD">
            <w:pPr>
              <w:jc w:val="right"/>
            </w:pPr>
          </w:p>
        </w:tc>
      </w:tr>
      <w:tr w:rsidR="005B3BBD" w14:paraId="30FF4545" w14:textId="77777777" w:rsidTr="005B3BBD">
        <w:trPr>
          <w:trHeight w:val="360"/>
        </w:trPr>
        <w:tc>
          <w:tcPr>
            <w:tcW w:w="641" w:type="pct"/>
          </w:tcPr>
          <w:p w14:paraId="4241D75E" w14:textId="77777777" w:rsidR="005B3BBD" w:rsidRDefault="005B3BBD"/>
        </w:tc>
        <w:tc>
          <w:tcPr>
            <w:tcW w:w="1764" w:type="pct"/>
          </w:tcPr>
          <w:p w14:paraId="72F00331" w14:textId="77777777" w:rsidR="005B3BBD" w:rsidRDefault="005B3BBD"/>
        </w:tc>
        <w:tc>
          <w:tcPr>
            <w:tcW w:w="1298" w:type="pct"/>
          </w:tcPr>
          <w:p w14:paraId="7CB76B07" w14:textId="77777777" w:rsidR="005B3BBD" w:rsidRDefault="005B3BBD">
            <w:pPr>
              <w:jc w:val="right"/>
            </w:pPr>
          </w:p>
        </w:tc>
        <w:tc>
          <w:tcPr>
            <w:tcW w:w="1297" w:type="pct"/>
          </w:tcPr>
          <w:p w14:paraId="2391F20B" w14:textId="77777777" w:rsidR="005B3BBD" w:rsidRDefault="005B3BBD">
            <w:pPr>
              <w:jc w:val="right"/>
            </w:pPr>
          </w:p>
        </w:tc>
      </w:tr>
      <w:tr w:rsidR="005B3BBD" w14:paraId="0E0E8DC8" w14:textId="77777777" w:rsidTr="005B3BBD">
        <w:trPr>
          <w:trHeight w:val="360"/>
        </w:trPr>
        <w:tc>
          <w:tcPr>
            <w:tcW w:w="641" w:type="pct"/>
          </w:tcPr>
          <w:p w14:paraId="4C114786" w14:textId="77777777" w:rsidR="005B3BBD" w:rsidRDefault="005B3BBD"/>
        </w:tc>
        <w:tc>
          <w:tcPr>
            <w:tcW w:w="1764" w:type="pct"/>
          </w:tcPr>
          <w:p w14:paraId="4DF1C941" w14:textId="77777777" w:rsidR="005B3BBD" w:rsidRDefault="005B3BBD"/>
        </w:tc>
        <w:tc>
          <w:tcPr>
            <w:tcW w:w="1298" w:type="pct"/>
          </w:tcPr>
          <w:p w14:paraId="4FC299D4" w14:textId="77777777" w:rsidR="005B3BBD" w:rsidRDefault="005B3BBD">
            <w:pPr>
              <w:jc w:val="right"/>
            </w:pPr>
          </w:p>
        </w:tc>
        <w:tc>
          <w:tcPr>
            <w:tcW w:w="1297" w:type="pct"/>
          </w:tcPr>
          <w:p w14:paraId="77944456" w14:textId="77777777" w:rsidR="005B3BBD" w:rsidRDefault="005B3BBD">
            <w:pPr>
              <w:jc w:val="right"/>
            </w:pPr>
          </w:p>
        </w:tc>
      </w:tr>
      <w:tr w:rsidR="005B3BBD" w14:paraId="0B4BD95B" w14:textId="77777777" w:rsidTr="005B3BBD">
        <w:trPr>
          <w:trHeight w:val="360"/>
        </w:trPr>
        <w:tc>
          <w:tcPr>
            <w:tcW w:w="641" w:type="pct"/>
          </w:tcPr>
          <w:p w14:paraId="5F61F2EB" w14:textId="77777777" w:rsidR="005B3BBD" w:rsidRDefault="005B3BBD"/>
        </w:tc>
        <w:tc>
          <w:tcPr>
            <w:tcW w:w="1764" w:type="pct"/>
          </w:tcPr>
          <w:p w14:paraId="4BB1033A" w14:textId="77777777" w:rsidR="005B3BBD" w:rsidRDefault="005B3BBD"/>
        </w:tc>
        <w:tc>
          <w:tcPr>
            <w:tcW w:w="1298" w:type="pct"/>
          </w:tcPr>
          <w:p w14:paraId="60D5AA73" w14:textId="77777777" w:rsidR="005B3BBD" w:rsidRDefault="005B3BBD">
            <w:pPr>
              <w:jc w:val="right"/>
            </w:pPr>
          </w:p>
        </w:tc>
        <w:tc>
          <w:tcPr>
            <w:tcW w:w="1297" w:type="pct"/>
          </w:tcPr>
          <w:p w14:paraId="7FF8EA92" w14:textId="77777777" w:rsidR="005B3BBD" w:rsidRDefault="005B3BBD">
            <w:pPr>
              <w:jc w:val="right"/>
            </w:pPr>
          </w:p>
        </w:tc>
      </w:tr>
      <w:tr w:rsidR="005B3BBD" w14:paraId="4E1608E7" w14:textId="77777777" w:rsidTr="005B3BBD">
        <w:trPr>
          <w:trHeight w:val="360"/>
        </w:trPr>
        <w:tc>
          <w:tcPr>
            <w:tcW w:w="641" w:type="pct"/>
          </w:tcPr>
          <w:p w14:paraId="77DE2457" w14:textId="77777777" w:rsidR="005B3BBD" w:rsidRDefault="005B3BBD"/>
        </w:tc>
        <w:tc>
          <w:tcPr>
            <w:tcW w:w="1764" w:type="pct"/>
          </w:tcPr>
          <w:p w14:paraId="202504DC" w14:textId="77777777" w:rsidR="005B3BBD" w:rsidRDefault="005B3BBD"/>
        </w:tc>
        <w:tc>
          <w:tcPr>
            <w:tcW w:w="1298" w:type="pct"/>
          </w:tcPr>
          <w:p w14:paraId="47382B16" w14:textId="77777777" w:rsidR="005B3BBD" w:rsidRDefault="005B3BBD">
            <w:pPr>
              <w:jc w:val="right"/>
            </w:pPr>
          </w:p>
        </w:tc>
        <w:tc>
          <w:tcPr>
            <w:tcW w:w="1297" w:type="pct"/>
          </w:tcPr>
          <w:p w14:paraId="50D9C98D" w14:textId="77777777" w:rsidR="005B3BBD" w:rsidRDefault="005B3BBD">
            <w:pPr>
              <w:jc w:val="right"/>
            </w:pPr>
          </w:p>
        </w:tc>
      </w:tr>
      <w:tr w:rsidR="005B3BBD" w14:paraId="49C89AC7" w14:textId="77777777" w:rsidTr="005B3BBD">
        <w:trPr>
          <w:trHeight w:val="360"/>
        </w:trPr>
        <w:tc>
          <w:tcPr>
            <w:tcW w:w="641" w:type="pct"/>
          </w:tcPr>
          <w:p w14:paraId="3E606839" w14:textId="77777777" w:rsidR="005B3BBD" w:rsidRDefault="005B3BBD"/>
        </w:tc>
        <w:tc>
          <w:tcPr>
            <w:tcW w:w="1764" w:type="pct"/>
          </w:tcPr>
          <w:p w14:paraId="138B388A" w14:textId="77777777" w:rsidR="005B3BBD" w:rsidRDefault="005B3BBD"/>
        </w:tc>
        <w:tc>
          <w:tcPr>
            <w:tcW w:w="1298" w:type="pct"/>
          </w:tcPr>
          <w:p w14:paraId="5F04B3D6" w14:textId="77777777" w:rsidR="005B3BBD" w:rsidRDefault="005B3BBD">
            <w:pPr>
              <w:jc w:val="right"/>
            </w:pPr>
          </w:p>
        </w:tc>
        <w:tc>
          <w:tcPr>
            <w:tcW w:w="1297" w:type="pct"/>
          </w:tcPr>
          <w:p w14:paraId="5274114D" w14:textId="77777777" w:rsidR="005B3BBD" w:rsidRDefault="005B3BBD">
            <w:pPr>
              <w:jc w:val="right"/>
            </w:pPr>
          </w:p>
        </w:tc>
      </w:tr>
      <w:tr w:rsidR="005B3BBD" w14:paraId="50E3881F" w14:textId="77777777" w:rsidTr="005B3BBD">
        <w:trPr>
          <w:trHeight w:val="360"/>
        </w:trPr>
        <w:tc>
          <w:tcPr>
            <w:tcW w:w="641" w:type="pct"/>
          </w:tcPr>
          <w:p w14:paraId="2FE69C09" w14:textId="77777777" w:rsidR="005B3BBD" w:rsidRDefault="005B3BBD"/>
        </w:tc>
        <w:tc>
          <w:tcPr>
            <w:tcW w:w="1764" w:type="pct"/>
          </w:tcPr>
          <w:p w14:paraId="3CFCD3A5" w14:textId="77777777" w:rsidR="005B3BBD" w:rsidRDefault="005B3BBD"/>
        </w:tc>
        <w:tc>
          <w:tcPr>
            <w:tcW w:w="1298" w:type="pct"/>
          </w:tcPr>
          <w:p w14:paraId="4A503AA1" w14:textId="77777777" w:rsidR="005B3BBD" w:rsidRDefault="005B3BBD">
            <w:pPr>
              <w:jc w:val="right"/>
            </w:pPr>
          </w:p>
        </w:tc>
        <w:tc>
          <w:tcPr>
            <w:tcW w:w="1297" w:type="pct"/>
          </w:tcPr>
          <w:p w14:paraId="02E61C97" w14:textId="77777777" w:rsidR="005B3BBD" w:rsidRDefault="005B3BBD">
            <w:pPr>
              <w:jc w:val="right"/>
            </w:pPr>
          </w:p>
        </w:tc>
      </w:tr>
      <w:tr w:rsidR="005B3BBD" w14:paraId="7F0DA337" w14:textId="77777777" w:rsidTr="005B3BBD">
        <w:trPr>
          <w:trHeight w:val="360"/>
        </w:trPr>
        <w:tc>
          <w:tcPr>
            <w:tcW w:w="641" w:type="pct"/>
          </w:tcPr>
          <w:p w14:paraId="43EA011A" w14:textId="77777777" w:rsidR="005B3BBD" w:rsidRDefault="005B3BBD"/>
        </w:tc>
        <w:tc>
          <w:tcPr>
            <w:tcW w:w="1764" w:type="pct"/>
          </w:tcPr>
          <w:p w14:paraId="03392C40" w14:textId="77777777" w:rsidR="005B3BBD" w:rsidRDefault="005B3BBD"/>
        </w:tc>
        <w:tc>
          <w:tcPr>
            <w:tcW w:w="1298" w:type="pct"/>
          </w:tcPr>
          <w:p w14:paraId="436332A5" w14:textId="77777777" w:rsidR="005B3BBD" w:rsidRDefault="005B3BBD">
            <w:pPr>
              <w:jc w:val="right"/>
            </w:pPr>
          </w:p>
        </w:tc>
        <w:tc>
          <w:tcPr>
            <w:tcW w:w="1297" w:type="pct"/>
          </w:tcPr>
          <w:p w14:paraId="4F9AC1E7" w14:textId="77777777" w:rsidR="005B3BBD" w:rsidRDefault="005B3BBD">
            <w:pPr>
              <w:jc w:val="right"/>
            </w:pPr>
          </w:p>
        </w:tc>
      </w:tr>
      <w:tr w:rsidR="005B3BBD" w14:paraId="6C6DE5C0" w14:textId="77777777" w:rsidTr="005B3BBD">
        <w:trPr>
          <w:trHeight w:val="360"/>
        </w:trPr>
        <w:tc>
          <w:tcPr>
            <w:tcW w:w="641" w:type="pct"/>
          </w:tcPr>
          <w:p w14:paraId="493B6F30" w14:textId="77777777" w:rsidR="005B3BBD" w:rsidRDefault="005B3BBD"/>
        </w:tc>
        <w:tc>
          <w:tcPr>
            <w:tcW w:w="1764" w:type="pct"/>
          </w:tcPr>
          <w:p w14:paraId="0825682C" w14:textId="77777777" w:rsidR="005B3BBD" w:rsidRDefault="005B3BBD"/>
        </w:tc>
        <w:tc>
          <w:tcPr>
            <w:tcW w:w="1298" w:type="pct"/>
          </w:tcPr>
          <w:p w14:paraId="1E1A0A65" w14:textId="77777777" w:rsidR="005B3BBD" w:rsidRDefault="005B3BBD">
            <w:pPr>
              <w:jc w:val="right"/>
            </w:pPr>
          </w:p>
        </w:tc>
        <w:tc>
          <w:tcPr>
            <w:tcW w:w="1297" w:type="pct"/>
          </w:tcPr>
          <w:p w14:paraId="680D972F" w14:textId="77777777" w:rsidR="005B3BBD" w:rsidRDefault="005B3BBD">
            <w:pPr>
              <w:jc w:val="right"/>
            </w:pPr>
          </w:p>
        </w:tc>
      </w:tr>
      <w:tr w:rsidR="005B3BBD" w14:paraId="07F8C499" w14:textId="77777777" w:rsidTr="005B3BBD">
        <w:trPr>
          <w:trHeight w:val="360"/>
        </w:trPr>
        <w:tc>
          <w:tcPr>
            <w:tcW w:w="641" w:type="pct"/>
          </w:tcPr>
          <w:p w14:paraId="4F13E45F" w14:textId="77777777" w:rsidR="005B3BBD" w:rsidRDefault="005B3BBD"/>
        </w:tc>
        <w:tc>
          <w:tcPr>
            <w:tcW w:w="1764" w:type="pct"/>
          </w:tcPr>
          <w:p w14:paraId="492CE076" w14:textId="77777777" w:rsidR="005B3BBD" w:rsidRDefault="005B3BBD"/>
        </w:tc>
        <w:tc>
          <w:tcPr>
            <w:tcW w:w="1298" w:type="pct"/>
          </w:tcPr>
          <w:p w14:paraId="59ABE170" w14:textId="77777777" w:rsidR="005B3BBD" w:rsidRDefault="005B3BBD">
            <w:pPr>
              <w:jc w:val="right"/>
            </w:pPr>
          </w:p>
        </w:tc>
        <w:tc>
          <w:tcPr>
            <w:tcW w:w="1297" w:type="pct"/>
          </w:tcPr>
          <w:p w14:paraId="31F465F9" w14:textId="77777777" w:rsidR="005B3BBD" w:rsidRDefault="005B3BBD">
            <w:pPr>
              <w:jc w:val="right"/>
            </w:pPr>
          </w:p>
        </w:tc>
      </w:tr>
      <w:tr w:rsidR="005B3BBD" w14:paraId="04F66D7F" w14:textId="77777777" w:rsidTr="005B3BBD">
        <w:trPr>
          <w:trHeight w:val="360"/>
        </w:trPr>
        <w:tc>
          <w:tcPr>
            <w:tcW w:w="641" w:type="pct"/>
          </w:tcPr>
          <w:p w14:paraId="6D9ACB77" w14:textId="77777777" w:rsidR="005B3BBD" w:rsidRDefault="005B3BBD"/>
        </w:tc>
        <w:tc>
          <w:tcPr>
            <w:tcW w:w="1764" w:type="pct"/>
          </w:tcPr>
          <w:p w14:paraId="667C82AC" w14:textId="77777777" w:rsidR="005B3BBD" w:rsidRDefault="005B3BBD"/>
        </w:tc>
        <w:tc>
          <w:tcPr>
            <w:tcW w:w="1298" w:type="pct"/>
          </w:tcPr>
          <w:p w14:paraId="51ADF6CC" w14:textId="77777777" w:rsidR="005B3BBD" w:rsidRPr="00F33A63" w:rsidRDefault="00000000">
            <w:pPr>
              <w:jc w:val="right"/>
              <w:rPr>
                <w:rFonts w:ascii="Biome" w:hAnsi="Biome" w:cs="Biome"/>
              </w:rPr>
            </w:pPr>
            <w:r w:rsidRPr="00F33A63">
              <w:rPr>
                <w:rFonts w:ascii="Biome" w:hAnsi="Biome" w:cs="Biome"/>
              </w:rPr>
              <w:t>Subtotal</w:t>
            </w:r>
          </w:p>
        </w:tc>
        <w:tc>
          <w:tcPr>
            <w:tcW w:w="1297" w:type="pct"/>
          </w:tcPr>
          <w:p w14:paraId="19E1C2AF" w14:textId="77777777" w:rsidR="005B3BBD" w:rsidRDefault="005B3BBD">
            <w:pPr>
              <w:jc w:val="right"/>
            </w:pPr>
          </w:p>
        </w:tc>
      </w:tr>
      <w:tr w:rsidR="005B3BBD" w14:paraId="019DCBE3" w14:textId="77777777" w:rsidTr="005B3BBD">
        <w:trPr>
          <w:trHeight w:val="360"/>
        </w:trPr>
        <w:tc>
          <w:tcPr>
            <w:tcW w:w="641" w:type="pct"/>
          </w:tcPr>
          <w:p w14:paraId="7CD36445" w14:textId="77777777" w:rsidR="005B3BBD" w:rsidRDefault="005B3BBD"/>
        </w:tc>
        <w:tc>
          <w:tcPr>
            <w:tcW w:w="1764" w:type="pct"/>
          </w:tcPr>
          <w:p w14:paraId="54BAA1AD" w14:textId="77777777" w:rsidR="005B3BBD" w:rsidRDefault="005B3BBD"/>
        </w:tc>
        <w:tc>
          <w:tcPr>
            <w:tcW w:w="1298" w:type="pct"/>
          </w:tcPr>
          <w:p w14:paraId="16D9585F" w14:textId="77777777" w:rsidR="005B3BBD" w:rsidRPr="00F33A63" w:rsidRDefault="00000000">
            <w:pPr>
              <w:jc w:val="right"/>
              <w:rPr>
                <w:rFonts w:ascii="Biome" w:hAnsi="Biome" w:cs="Biome"/>
              </w:rPr>
            </w:pPr>
            <w:r w:rsidRPr="00F33A63">
              <w:rPr>
                <w:rFonts w:ascii="Biome" w:hAnsi="Biome" w:cs="Biome"/>
              </w:rPr>
              <w:t>Sales Tax</w:t>
            </w:r>
          </w:p>
        </w:tc>
        <w:tc>
          <w:tcPr>
            <w:tcW w:w="1297" w:type="pct"/>
          </w:tcPr>
          <w:p w14:paraId="2B1FE4EB" w14:textId="77777777" w:rsidR="005B3BBD" w:rsidRDefault="005B3BBD">
            <w:pPr>
              <w:jc w:val="right"/>
            </w:pPr>
          </w:p>
        </w:tc>
      </w:tr>
      <w:tr w:rsidR="005B3BBD" w14:paraId="59C4F7DF" w14:textId="77777777" w:rsidTr="005B3BBD">
        <w:trPr>
          <w:trHeight w:val="360"/>
        </w:trPr>
        <w:tc>
          <w:tcPr>
            <w:tcW w:w="641" w:type="pct"/>
            <w:tcBorders>
              <w:bottom w:val="single" w:sz="4" w:space="0" w:color="F79595" w:themeColor="accent1" w:themeTint="99"/>
            </w:tcBorders>
          </w:tcPr>
          <w:p w14:paraId="1DA38601" w14:textId="77777777" w:rsidR="005B3BBD" w:rsidRDefault="005B3BBD"/>
        </w:tc>
        <w:tc>
          <w:tcPr>
            <w:tcW w:w="1764" w:type="pct"/>
            <w:tcBorders>
              <w:bottom w:val="single" w:sz="4" w:space="0" w:color="F79595" w:themeColor="accent1" w:themeTint="99"/>
            </w:tcBorders>
          </w:tcPr>
          <w:p w14:paraId="2558933B" w14:textId="77777777" w:rsidR="005B3BBD" w:rsidRDefault="005B3BBD"/>
        </w:tc>
        <w:tc>
          <w:tcPr>
            <w:tcW w:w="1298" w:type="pct"/>
            <w:tcBorders>
              <w:bottom w:val="single" w:sz="4" w:space="0" w:color="F79595" w:themeColor="accent1" w:themeTint="99"/>
            </w:tcBorders>
          </w:tcPr>
          <w:p w14:paraId="52150C9F" w14:textId="77777777" w:rsidR="005B3BBD" w:rsidRPr="00F33A63" w:rsidRDefault="00000000">
            <w:pPr>
              <w:jc w:val="right"/>
              <w:rPr>
                <w:rFonts w:ascii="Biome" w:hAnsi="Biome" w:cs="Biome"/>
              </w:rPr>
            </w:pPr>
            <w:r w:rsidRPr="00F33A63">
              <w:rPr>
                <w:rFonts w:ascii="Biome" w:hAnsi="Biome" w:cs="Biome"/>
              </w:rPr>
              <w:t>Shipping &amp; Handling</w:t>
            </w:r>
          </w:p>
        </w:tc>
        <w:tc>
          <w:tcPr>
            <w:tcW w:w="1297" w:type="pct"/>
            <w:tcBorders>
              <w:bottom w:val="single" w:sz="4" w:space="0" w:color="F79595" w:themeColor="accent1" w:themeTint="99"/>
            </w:tcBorders>
          </w:tcPr>
          <w:p w14:paraId="0C920B37" w14:textId="77777777" w:rsidR="005B3BBD" w:rsidRDefault="005B3BBD">
            <w:pPr>
              <w:jc w:val="right"/>
            </w:pPr>
          </w:p>
        </w:tc>
      </w:tr>
      <w:tr w:rsidR="005B3BBD" w14:paraId="3D565D0F" w14:textId="77777777" w:rsidTr="005B3BB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14:paraId="74661D5F" w14:textId="77777777" w:rsidR="005B3BBD" w:rsidRDefault="005B3BBD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14:paraId="0C81ACEB" w14:textId="77777777" w:rsidR="005B3BBD" w:rsidRDefault="005B3BBD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14:paraId="65D359F5" w14:textId="77777777" w:rsidR="005B3BBD" w:rsidRPr="00F33A63" w:rsidRDefault="00000000">
            <w:pPr>
              <w:rPr>
                <w:rFonts w:ascii="Biome" w:hAnsi="Biome" w:cs="Biome"/>
              </w:rPr>
            </w:pPr>
            <w:r w:rsidRPr="00F33A63">
              <w:rPr>
                <w:rFonts w:ascii="Biome" w:hAnsi="Biome" w:cs="Biome"/>
              </w:rPr>
              <w:t xml:space="preserve">Total Due By </w:t>
            </w:r>
            <w:sdt>
              <w:sdtPr>
                <w:rPr>
                  <w:rFonts w:ascii="Biome" w:hAnsi="Biome" w:cs="Biome"/>
                </w:rPr>
                <w:id w:val="826634738"/>
                <w:placeholder>
                  <w:docPart w:val="E56253D04B974AEFB0BB84C62F426F1E"/>
                </w:placeholder>
                <w:showingPlcHdr/>
                <w:date w:fullDate="2012-12-27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Content>
                <w:r w:rsidRPr="00F33A63">
                  <w:rPr>
                    <w:rFonts w:ascii="Biome" w:hAnsi="Biome" w:cs="Biome"/>
                  </w:rPr>
                  <w:t>[Date]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14:paraId="782EFABF" w14:textId="77777777" w:rsidR="005B3BBD" w:rsidRDefault="005B3BBD"/>
        </w:tc>
      </w:tr>
    </w:tbl>
    <w:p w14:paraId="4BD9A48C" w14:textId="77777777" w:rsidR="00F33A63" w:rsidRDefault="00F33A63" w:rsidP="00F33A63">
      <w:pPr>
        <w:pStyle w:val="Closing"/>
        <w:spacing w:before="0"/>
        <w:rPr>
          <w:b/>
          <w:bCs/>
        </w:rPr>
      </w:pPr>
    </w:p>
    <w:p w14:paraId="069C1A3D" w14:textId="790F714B" w:rsidR="004C7E08" w:rsidRDefault="004C7E08" w:rsidP="00F33A63">
      <w:pPr>
        <w:pStyle w:val="Closing"/>
        <w:spacing w:before="0"/>
        <w:rPr>
          <w:b/>
          <w:bCs/>
        </w:rPr>
      </w:pPr>
      <w:r w:rsidRPr="004C7E08">
        <w:rPr>
          <w:b/>
          <w:bCs/>
        </w:rPr>
        <w:t>Your business is the kind we like to keep. Here’s to what’s next</w:t>
      </w:r>
      <w:r w:rsidR="00AB7D03">
        <w:rPr>
          <w:b/>
          <w:bCs/>
        </w:rPr>
        <w:t>!</w:t>
      </w:r>
    </w:p>
    <w:p w14:paraId="17A925F4" w14:textId="77777777" w:rsidR="004C7E08" w:rsidRDefault="004C7E08" w:rsidP="00F33A63">
      <w:pPr>
        <w:pStyle w:val="Closing"/>
        <w:spacing w:before="0"/>
        <w:rPr>
          <w:b/>
          <w:bCs/>
        </w:rPr>
      </w:pPr>
    </w:p>
    <w:p w14:paraId="5AA417C7" w14:textId="77777777" w:rsidR="004C7E08" w:rsidRDefault="004C7E08" w:rsidP="00F33A63">
      <w:pPr>
        <w:pStyle w:val="Closing"/>
        <w:spacing w:before="0"/>
        <w:rPr>
          <w:b/>
          <w:bCs/>
        </w:rPr>
      </w:pPr>
    </w:p>
    <w:sectPr w:rsidR="004C7E08">
      <w:footerReference w:type="default" r:id="rId12"/>
      <w:headerReference w:type="first" r:id="rId13"/>
      <w:footerReference w:type="first" r:id="rId14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BA0DA" w14:textId="77777777" w:rsidR="004A5109" w:rsidRDefault="004A5109">
      <w:pPr>
        <w:spacing w:before="0" w:after="0"/>
      </w:pPr>
      <w:r>
        <w:separator/>
      </w:r>
    </w:p>
  </w:endnote>
  <w:endnote w:type="continuationSeparator" w:id="0">
    <w:p w14:paraId="5B5AE913" w14:textId="77777777" w:rsidR="004A5109" w:rsidRDefault="004A51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5E4B0" w14:textId="77777777" w:rsidR="005B3BBD" w:rsidRDefault="00000000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D54CB" w14:textId="77777777" w:rsidR="004C7E08" w:rsidRDefault="004C7E08"/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4230"/>
      <w:gridCol w:w="4770"/>
    </w:tblGrid>
    <w:tr w:rsidR="005B3BBD" w:rsidRPr="004C7E08" w14:paraId="0F6AC0BB" w14:textId="77777777" w:rsidTr="004C7E08">
      <w:trPr>
        <w:jc w:val="center"/>
      </w:trPr>
      <w:tc>
        <w:tcPr>
          <w:tcW w:w="2350" w:type="pct"/>
          <w:vAlign w:val="center"/>
        </w:tcPr>
        <w:p w14:paraId="4D7CF046" w14:textId="65FE27C9" w:rsidR="005B3BBD" w:rsidRPr="004C7E08" w:rsidRDefault="00000000">
          <w:pPr>
            <w:pStyle w:val="Footer"/>
            <w:rPr>
              <w:rFonts w:ascii="Biome" w:hAnsi="Biome" w:cs="Biome"/>
              <w:szCs w:val="22"/>
            </w:rPr>
          </w:pPr>
          <w:r w:rsidRPr="004C7E08">
            <w:rPr>
              <w:rStyle w:val="ContactHeading"/>
              <w:rFonts w:ascii="Biome" w:hAnsi="Biome" w:cs="Biome"/>
              <w:sz w:val="20"/>
              <w:szCs w:val="22"/>
            </w:rPr>
            <w:t>Tel:</w:t>
          </w:r>
          <w:r w:rsidRPr="004C7E08">
            <w:rPr>
              <w:rFonts w:ascii="Biome" w:hAnsi="Biome" w:cs="Biome"/>
              <w:szCs w:val="22"/>
            </w:rPr>
            <w:t xml:space="preserve"> </w:t>
          </w:r>
          <w:r w:rsidR="004C7E08" w:rsidRPr="004C7E08">
            <w:rPr>
              <w:rFonts w:ascii="Biome" w:hAnsi="Biome" w:cs="Biome"/>
              <w:szCs w:val="22"/>
            </w:rPr>
            <w:t>205-778-8481</w:t>
          </w:r>
        </w:p>
      </w:tc>
      <w:tc>
        <w:tcPr>
          <w:tcW w:w="2650" w:type="pct"/>
          <w:vAlign w:val="center"/>
        </w:tcPr>
        <w:p w14:paraId="4D1A9248" w14:textId="74977273" w:rsidR="005B3BBD" w:rsidRPr="004C7E08" w:rsidRDefault="00000000">
          <w:pPr>
            <w:pStyle w:val="Footer"/>
            <w:rPr>
              <w:rFonts w:ascii="Biome" w:hAnsi="Biome" w:cs="Biome"/>
              <w:szCs w:val="22"/>
            </w:rPr>
          </w:pPr>
          <w:r w:rsidRPr="004C7E08">
            <w:rPr>
              <w:rStyle w:val="ContactHeading"/>
              <w:rFonts w:ascii="Biome" w:hAnsi="Biome" w:cs="Biome"/>
              <w:sz w:val="20"/>
              <w:szCs w:val="22"/>
            </w:rPr>
            <w:t xml:space="preserve">Email: </w:t>
          </w:r>
          <w:r w:rsidR="004C7E08" w:rsidRPr="004C7E08">
            <w:rPr>
              <w:rFonts w:ascii="Biome" w:hAnsi="Biome" w:cs="Biome"/>
              <w:szCs w:val="22"/>
            </w:rPr>
            <w:t>saxonperformanceauto@gmail.com</w:t>
          </w:r>
        </w:p>
      </w:tc>
    </w:tr>
    <w:tr w:rsidR="004C7E08" w:rsidRPr="004C7E08" w14:paraId="10E52C47" w14:textId="77777777" w:rsidTr="004C7E08">
      <w:trPr>
        <w:jc w:val="center"/>
      </w:trPr>
      <w:tc>
        <w:tcPr>
          <w:tcW w:w="5000" w:type="pct"/>
          <w:gridSpan w:val="2"/>
          <w:vAlign w:val="center"/>
        </w:tcPr>
        <w:p w14:paraId="1DC9D1F7" w14:textId="77777777" w:rsidR="004C7E08" w:rsidRPr="004C7E08" w:rsidRDefault="004C7E08" w:rsidP="004C7E08">
          <w:pPr>
            <w:rPr>
              <w:rFonts w:ascii="Biome" w:hAnsi="Biome" w:cs="Biome"/>
              <w:szCs w:val="22"/>
            </w:rPr>
          </w:pPr>
          <w:r w:rsidRPr="004C7E08">
            <w:rPr>
              <w:rStyle w:val="ContactHeading"/>
              <w:rFonts w:ascii="Biome" w:hAnsi="Biome" w:cs="Biome"/>
              <w:sz w:val="20"/>
            </w:rPr>
            <w:t>Web:</w:t>
          </w:r>
          <w:r w:rsidRPr="004C7E08">
            <w:rPr>
              <w:rFonts w:ascii="Biome" w:hAnsi="Biome" w:cs="Biome"/>
              <w:szCs w:val="22"/>
            </w:rPr>
            <w:t xml:space="preserve"> top-notch-solutions.com</w:t>
          </w:r>
        </w:p>
        <w:p w14:paraId="3010D5C1" w14:textId="454C8346" w:rsidR="004C7E08" w:rsidRPr="004C7E08" w:rsidRDefault="004C7E08">
          <w:pPr>
            <w:pStyle w:val="Footer"/>
            <w:rPr>
              <w:rFonts w:ascii="Biome" w:hAnsi="Biome" w:cs="Biome"/>
              <w:szCs w:val="22"/>
            </w:rPr>
          </w:pPr>
        </w:p>
      </w:tc>
    </w:tr>
    <w:tr w:rsidR="004C7E08" w:rsidRPr="004C7E08" w14:paraId="35B45D1E" w14:textId="77777777" w:rsidTr="004C7E08">
      <w:trPr>
        <w:jc w:val="center"/>
      </w:trPr>
      <w:tc>
        <w:tcPr>
          <w:tcW w:w="5000" w:type="pct"/>
          <w:gridSpan w:val="2"/>
          <w:vAlign w:val="center"/>
        </w:tcPr>
        <w:p w14:paraId="0DBA0DE9" w14:textId="77777777" w:rsidR="004C7E08" w:rsidRPr="004C7E08" w:rsidRDefault="004C7E08" w:rsidP="004C7E08">
          <w:pPr>
            <w:rPr>
              <w:rStyle w:val="ContactHeading"/>
              <w:rFonts w:ascii="Biome" w:hAnsi="Biome" w:cs="Biome"/>
              <w:sz w:val="20"/>
            </w:rPr>
          </w:pPr>
        </w:p>
      </w:tc>
    </w:tr>
  </w:tbl>
  <w:p w14:paraId="0CC4E401" w14:textId="77777777" w:rsidR="004C7E08" w:rsidRDefault="004C7E08" w:rsidP="004C7E08">
    <w:pPr>
      <w:pStyle w:val="TableSpac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70076" w14:textId="77777777" w:rsidR="004A5109" w:rsidRDefault="004A5109">
      <w:pPr>
        <w:spacing w:before="0" w:after="0"/>
      </w:pPr>
      <w:r>
        <w:separator/>
      </w:r>
    </w:p>
  </w:footnote>
  <w:footnote w:type="continuationSeparator" w:id="0">
    <w:p w14:paraId="5215B590" w14:textId="77777777" w:rsidR="004A5109" w:rsidRDefault="004A510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EA35E" w14:textId="6783EAE3" w:rsidR="004C7E08" w:rsidRPr="004C7E08" w:rsidRDefault="004C7E08" w:rsidP="004C7E08">
    <w:pPr>
      <w:pStyle w:val="Header"/>
      <w:jc w:val="center"/>
      <w:rPr>
        <w:sz w:val="24"/>
        <w:szCs w:val="24"/>
      </w:rPr>
    </w:pPr>
    <w:r w:rsidRPr="004C7E08">
      <w:rPr>
        <w:rFonts w:asciiTheme="majorHAnsi" w:eastAsiaTheme="majorEastAsia" w:hAnsiTheme="majorHAnsi" w:cstheme="majorBidi"/>
        <w:b/>
        <w:bCs/>
        <w:color w:val="F24F4F" w:themeColor="accent1"/>
        <w:sz w:val="24"/>
        <w:szCs w:val="24"/>
      </w:rPr>
      <w:t>Driven by Precision, Fueled by Passion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DF"/>
    <w:rsid w:val="001E637F"/>
    <w:rsid w:val="004A5109"/>
    <w:rsid w:val="004C7E08"/>
    <w:rsid w:val="005B3BBD"/>
    <w:rsid w:val="009741F7"/>
    <w:rsid w:val="009909DF"/>
    <w:rsid w:val="00AB7D03"/>
    <w:rsid w:val="00DA6E0F"/>
    <w:rsid w:val="00E76EC0"/>
    <w:rsid w:val="00F3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94EF93"/>
  <w15:chartTrackingRefBased/>
  <w15:docId w15:val="{7204ADE5-F7BF-45AE-8535-91DDB83B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C7E08"/>
    <w:rPr>
      <w:color w:val="4C48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oore\AppData\Roaming\Microsoft\Templates\Invoice%20(Simple%20moder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3308ADF1229448D9D1722AD5D01F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32375-0CFE-42A9-AE35-ECB435213BA4}"/>
      </w:docPartPr>
      <w:docPartBody>
        <w:p w:rsidR="004B3E44" w:rsidRDefault="00000000">
          <w:pPr>
            <w:pStyle w:val="33308ADF1229448D9D1722AD5D01FFC3"/>
          </w:pPr>
          <w:r>
            <w:t>[Add additional instructions]</w:t>
          </w:r>
        </w:p>
      </w:docPartBody>
    </w:docPart>
    <w:docPart>
      <w:docPartPr>
        <w:name w:val="E56253D04B974AEFB0BB84C62F426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94C3-C7A3-40C9-B88B-EF7A59B6CA6E}"/>
      </w:docPartPr>
      <w:docPartBody>
        <w:p w:rsidR="004B3E44" w:rsidRDefault="00000000">
          <w:pPr>
            <w:pStyle w:val="E56253D04B974AEFB0BB84C62F426F1E"/>
          </w:pPr>
          <w:r>
            <w:t>[Date]</w:t>
          </w:r>
        </w:p>
      </w:docPartBody>
    </w:docPart>
    <w:docPart>
      <w:docPartPr>
        <w:name w:val="D59768DC83D54D09A8FCCBC430899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1B328-5B62-470F-8C26-AC29FDF6AD27}"/>
      </w:docPartPr>
      <w:docPartBody>
        <w:p w:rsidR="004B3E44" w:rsidRDefault="00246B3E" w:rsidP="00246B3E">
          <w:pPr>
            <w:pStyle w:val="D59768DC83D54D09A8FCCBC43089912E"/>
          </w:pPr>
          <w:r>
            <w:t>[Click to select date]</w:t>
          </w:r>
        </w:p>
      </w:docPartBody>
    </w:docPart>
    <w:docPart>
      <w:docPartPr>
        <w:name w:val="A00AF83130C542A780123CC58AC40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9BD9F-C83D-4262-810F-63D1F1DBB956}"/>
      </w:docPartPr>
      <w:docPartBody>
        <w:p w:rsidR="004B3E44" w:rsidRDefault="00246B3E" w:rsidP="00246B3E">
          <w:pPr>
            <w:pStyle w:val="A00AF83130C542A780123CC58AC40334"/>
          </w:pPr>
          <w:r>
            <w:t>[Name]</w:t>
          </w:r>
          <w:r>
            <w:br/>
            <w:t>[Address]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3E"/>
    <w:rsid w:val="00114CB9"/>
    <w:rsid w:val="00246B3E"/>
    <w:rsid w:val="004B3E44"/>
    <w:rsid w:val="009741F7"/>
    <w:rsid w:val="009C5425"/>
    <w:rsid w:val="00E7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308ADF1229448D9D1722AD5D01FFC3">
    <w:name w:val="33308ADF1229448D9D1722AD5D01FFC3"/>
  </w:style>
  <w:style w:type="paragraph" w:customStyle="1" w:styleId="E56253D04B974AEFB0BB84C62F426F1E">
    <w:name w:val="E56253D04B974AEFB0BB84C62F426F1E"/>
  </w:style>
  <w:style w:type="character" w:styleId="Strong">
    <w:name w:val="Strong"/>
    <w:basedOn w:val="DefaultParagraphFont"/>
    <w:uiPriority w:val="22"/>
    <w:qFormat/>
    <w:rPr>
      <w:b w:val="0"/>
      <w:bCs w:val="0"/>
      <w:color w:val="156082" w:themeColor="accent1"/>
    </w:rPr>
  </w:style>
  <w:style w:type="paragraph" w:customStyle="1" w:styleId="D59768DC83D54D09A8FCCBC43089912E">
    <w:name w:val="D59768DC83D54D09A8FCCBC43089912E"/>
    <w:rsid w:val="00246B3E"/>
  </w:style>
  <w:style w:type="paragraph" w:customStyle="1" w:styleId="A00AF83130C542A780123CC58AC40334">
    <w:name w:val="A00AF83130C542A780123CC58AC40334"/>
    <w:rsid w:val="00246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CA0B384-90FF-4957-AABD-FC6F4CBC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(Simple modern)</Template>
  <TotalTime>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Leesa Moore</dc:creator>
  <cp:lastModifiedBy>Leesa Moore</cp:lastModifiedBy>
  <cp:revision>3</cp:revision>
  <dcterms:created xsi:type="dcterms:W3CDTF">2024-11-09T11:24:00Z</dcterms:created>
  <dcterms:modified xsi:type="dcterms:W3CDTF">2024-11-09T23:42:00Z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